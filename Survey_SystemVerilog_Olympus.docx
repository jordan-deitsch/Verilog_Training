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9"/>
        <w:gridCol w:w="6241"/>
      </w:tblGrid>
      <w:tr w:rsidR="00565E70" w14:paraId="37B33630" w14:textId="77777777" w:rsidTr="00565E70">
        <w:trPr>
          <w:cantSplit/>
        </w:trPr>
        <w:tc>
          <w:tcPr>
            <w:tcW w:w="10790" w:type="dxa"/>
            <w:gridSpan w:val="2"/>
            <w:vAlign w:val="center"/>
          </w:tcPr>
          <w:p w14:paraId="5FF79244" w14:textId="77777777" w:rsidR="00565E70" w:rsidRPr="00565E70" w:rsidRDefault="00565E70" w:rsidP="00565E7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65E70">
              <w:rPr>
                <w:b/>
                <w:sz w:val="24"/>
                <w:szCs w:val="24"/>
              </w:rPr>
              <w:t xml:space="preserve">Instructor-led </w:t>
            </w:r>
            <w:r w:rsidR="005A1F10">
              <w:rPr>
                <w:b/>
                <w:sz w:val="24"/>
                <w:szCs w:val="24"/>
              </w:rPr>
              <w:t>Workshop</w:t>
            </w:r>
            <w:r w:rsidRPr="00565E70">
              <w:rPr>
                <w:b/>
                <w:sz w:val="24"/>
                <w:szCs w:val="24"/>
              </w:rPr>
              <w:t xml:space="preserve"> Survey</w:t>
            </w:r>
          </w:p>
        </w:tc>
      </w:tr>
      <w:tr w:rsidR="00C16B42" w14:paraId="73359F93" w14:textId="77777777" w:rsidTr="00C16B42">
        <w:trPr>
          <w:cantSplit/>
        </w:trPr>
        <w:tc>
          <w:tcPr>
            <w:tcW w:w="2972" w:type="dxa"/>
            <w:vAlign w:val="center"/>
          </w:tcPr>
          <w:p w14:paraId="71329019" w14:textId="77777777" w:rsidR="00C16B42" w:rsidRDefault="005A1F10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62A6E46" wp14:editId="14D53897">
                  <wp:extent cx="2751827" cy="7843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921" cy="79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vAlign w:val="center"/>
          </w:tcPr>
          <w:p w14:paraId="3BCF05EB" w14:textId="08C8F2B0" w:rsidR="00C16B42" w:rsidRPr="00565E70" w:rsidRDefault="00DE3F6A" w:rsidP="00565E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Your </w:t>
            </w:r>
            <w:r w:rsidR="00C16B42" w:rsidRPr="009A6AB5">
              <w:rPr>
                <w:rFonts w:cstheme="minorHAnsi"/>
                <w:b/>
                <w:sz w:val="20"/>
                <w:szCs w:val="20"/>
              </w:rPr>
              <w:t>Name:</w:t>
            </w:r>
            <w:r w:rsidR="00C16B42" w:rsidRPr="00565E7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22E583" w14:textId="5DA95DC0" w:rsidR="004736EB" w:rsidRDefault="005A1F10" w:rsidP="00E610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Workshop</w:t>
            </w:r>
            <w:r w:rsidR="00C16B42" w:rsidRPr="009A6AB5">
              <w:rPr>
                <w:rFonts w:cstheme="minorHAnsi"/>
                <w:b/>
                <w:sz w:val="20"/>
                <w:szCs w:val="20"/>
              </w:rPr>
              <w:t>:</w:t>
            </w:r>
            <w:r w:rsidR="005D044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115AF">
              <w:rPr>
                <w:rFonts w:cstheme="minorHAnsi"/>
                <w:sz w:val="20"/>
                <w:szCs w:val="20"/>
              </w:rPr>
              <w:t>Olympus</w:t>
            </w:r>
            <w:r w:rsidR="009C4F78">
              <w:rPr>
                <w:rFonts w:cstheme="minorHAnsi"/>
                <w:sz w:val="20"/>
                <w:szCs w:val="20"/>
              </w:rPr>
              <w:t xml:space="preserve">: </w:t>
            </w:r>
            <w:r w:rsidR="006115AF">
              <w:rPr>
                <w:rFonts w:cstheme="minorHAnsi"/>
                <w:sz w:val="20"/>
                <w:szCs w:val="20"/>
              </w:rPr>
              <w:t>System Verilog for Verification</w:t>
            </w:r>
          </w:p>
          <w:p w14:paraId="25CB7D9A" w14:textId="64F0454C" w:rsidR="00C16B42" w:rsidRDefault="00C16B42" w:rsidP="00E61027">
            <w:pPr>
              <w:rPr>
                <w:rFonts w:cstheme="minorHAnsi"/>
                <w:sz w:val="20"/>
                <w:szCs w:val="20"/>
              </w:rPr>
            </w:pPr>
            <w:r w:rsidRPr="009A6AB5">
              <w:rPr>
                <w:rFonts w:cstheme="minorHAnsi"/>
                <w:b/>
                <w:sz w:val="20"/>
                <w:szCs w:val="20"/>
              </w:rPr>
              <w:t xml:space="preserve">Date of </w:t>
            </w:r>
            <w:r w:rsidR="005A1F10">
              <w:rPr>
                <w:rFonts w:cstheme="minorHAnsi"/>
                <w:b/>
                <w:sz w:val="20"/>
                <w:szCs w:val="20"/>
              </w:rPr>
              <w:t>Workshop</w:t>
            </w:r>
            <w:r w:rsidRPr="009A6AB5">
              <w:rPr>
                <w:rFonts w:cstheme="minorHAnsi"/>
                <w:b/>
                <w:sz w:val="20"/>
                <w:szCs w:val="20"/>
              </w:rPr>
              <w:t>:</w:t>
            </w:r>
            <w:r w:rsidRPr="00565E70">
              <w:rPr>
                <w:rFonts w:cstheme="minorHAnsi"/>
                <w:sz w:val="20"/>
                <w:szCs w:val="20"/>
              </w:rPr>
              <w:t xml:space="preserve"> </w:t>
            </w:r>
            <w:r w:rsidR="000475F3">
              <w:rPr>
                <w:rFonts w:cstheme="minorHAnsi"/>
                <w:sz w:val="20"/>
                <w:szCs w:val="20"/>
              </w:rPr>
              <w:t>July 30 – Aug 1</w:t>
            </w:r>
            <w:r w:rsidR="00B40596">
              <w:rPr>
                <w:rFonts w:cstheme="minorHAnsi"/>
                <w:sz w:val="20"/>
                <w:szCs w:val="20"/>
              </w:rPr>
              <w:t>, 202</w:t>
            </w:r>
            <w:r w:rsidR="00E50ADF">
              <w:rPr>
                <w:rFonts w:cstheme="minorHAnsi"/>
                <w:sz w:val="20"/>
                <w:szCs w:val="20"/>
              </w:rPr>
              <w:t>5</w:t>
            </w:r>
          </w:p>
          <w:p w14:paraId="0A9E3A77" w14:textId="4E528D7C" w:rsidR="00C16B42" w:rsidRDefault="00C16B42" w:rsidP="00E61027">
            <w:pPr>
              <w:rPr>
                <w:rFonts w:cstheme="minorHAnsi"/>
                <w:sz w:val="20"/>
                <w:szCs w:val="20"/>
              </w:rPr>
            </w:pPr>
            <w:r w:rsidRPr="009A6AB5">
              <w:rPr>
                <w:rFonts w:cstheme="minorHAnsi"/>
                <w:b/>
                <w:sz w:val="20"/>
                <w:szCs w:val="20"/>
              </w:rPr>
              <w:t>Instructor:</w:t>
            </w:r>
            <w:r w:rsidR="00AA0C3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9C4F78">
              <w:rPr>
                <w:rFonts w:cstheme="minorHAnsi"/>
                <w:sz w:val="20"/>
                <w:szCs w:val="20"/>
              </w:rPr>
              <w:t>Reg Zatrepalek</w:t>
            </w:r>
          </w:p>
        </w:tc>
      </w:tr>
    </w:tbl>
    <w:p w14:paraId="6B37BB04" w14:textId="77777777" w:rsidR="00565E70" w:rsidRPr="00B615AB" w:rsidRDefault="00565E70" w:rsidP="008D1FE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5240"/>
        <w:gridCol w:w="992"/>
        <w:gridCol w:w="3544"/>
        <w:gridCol w:w="1014"/>
      </w:tblGrid>
      <w:tr w:rsidR="00B615AB" w:rsidRPr="00B615AB" w14:paraId="4CA8E643" w14:textId="77777777" w:rsidTr="4FA72DA4">
        <w:trPr>
          <w:jc w:val="center"/>
        </w:trPr>
        <w:tc>
          <w:tcPr>
            <w:tcW w:w="10790" w:type="dxa"/>
            <w:gridSpan w:val="4"/>
            <w:vAlign w:val="center"/>
          </w:tcPr>
          <w:p w14:paraId="540E88F4" w14:textId="77777777" w:rsidR="00B615AB" w:rsidRPr="00B615AB" w:rsidRDefault="00B615AB" w:rsidP="008D1FE0">
            <w:pPr>
              <w:rPr>
                <w:rFonts w:cstheme="minorHAnsi"/>
                <w:b/>
                <w:sz w:val="20"/>
                <w:szCs w:val="20"/>
              </w:rPr>
            </w:pPr>
            <w:r w:rsidRPr="00B615AB">
              <w:rPr>
                <w:rFonts w:cstheme="minorHAnsi"/>
                <w:b/>
                <w:sz w:val="20"/>
                <w:szCs w:val="20"/>
              </w:rPr>
              <w:t>Course</w:t>
            </w:r>
          </w:p>
        </w:tc>
      </w:tr>
      <w:tr w:rsidR="00565E70" w:rsidRPr="00B615AB" w14:paraId="4448242D" w14:textId="77777777" w:rsidTr="4FA72DA4">
        <w:trPr>
          <w:jc w:val="center"/>
        </w:trPr>
        <w:tc>
          <w:tcPr>
            <w:tcW w:w="5240" w:type="dxa"/>
            <w:vAlign w:val="center"/>
          </w:tcPr>
          <w:p w14:paraId="06966838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I would recommend this course to my friend or colleague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5328D195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FFD2588" w14:textId="2C35DFCE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37792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129713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068330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742245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60224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966806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63036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96599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66060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95180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0D95BB89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565E70" w:rsidRPr="00B615AB" w14:paraId="60A829E8" w14:textId="77777777" w:rsidTr="4FA72DA4">
        <w:trPr>
          <w:jc w:val="center"/>
        </w:trPr>
        <w:tc>
          <w:tcPr>
            <w:tcW w:w="5240" w:type="dxa"/>
            <w:vAlign w:val="center"/>
          </w:tcPr>
          <w:p w14:paraId="1EA0AF09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information provided in this course will enable me to get my product to market faster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567BA33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475EE668" w14:textId="54618C5B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2992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69720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7519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9851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5964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9091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10016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3375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029061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507524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1EBA003F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565E70" w:rsidRPr="00B615AB" w14:paraId="157F422F" w14:textId="77777777" w:rsidTr="4FA72DA4">
        <w:trPr>
          <w:jc w:val="center"/>
        </w:trPr>
        <w:tc>
          <w:tcPr>
            <w:tcW w:w="5240" w:type="dxa"/>
            <w:vAlign w:val="center"/>
          </w:tcPr>
          <w:p w14:paraId="2E5C8BE3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information provided in this course will enable me to create a higher quality product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2F6F5ECE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E94C86B" w14:textId="1B48DFCE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91228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40371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91696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14528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3459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906339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109864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021300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07086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17199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0CD9AAEF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565E70" w:rsidRPr="00B615AB" w14:paraId="0331164F" w14:textId="77777777" w:rsidTr="4FA72DA4">
        <w:trPr>
          <w:jc w:val="center"/>
        </w:trPr>
        <w:tc>
          <w:tcPr>
            <w:tcW w:w="5240" w:type="dxa"/>
            <w:vAlign w:val="center"/>
          </w:tcPr>
          <w:p w14:paraId="4E1AB0C2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level of technical challenge was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0FBD857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Technical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08A787F5" w14:textId="10161A53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30115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52980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34474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9507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931586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99956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37326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0292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15411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01940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1E176958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Highly Technical</w:t>
            </w:r>
          </w:p>
        </w:tc>
      </w:tr>
      <w:tr w:rsidR="00565E70" w:rsidRPr="00B615AB" w14:paraId="05FDF37C" w14:textId="77777777" w:rsidTr="4FA72DA4">
        <w:trPr>
          <w:jc w:val="center"/>
        </w:trPr>
        <w:tc>
          <w:tcPr>
            <w:tcW w:w="5240" w:type="dxa"/>
            <w:vAlign w:val="center"/>
          </w:tcPr>
          <w:p w14:paraId="0D31972A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Ratio of time for lab exercises versus presentation was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4280DE28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Poor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64D78255" w14:textId="0A9A09E9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023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05992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3547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788550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52654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80157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5690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901981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14741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14280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3AAFD151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Excellent</w:t>
            </w:r>
          </w:p>
        </w:tc>
      </w:tr>
    </w:tbl>
    <w:tbl>
      <w:tblPr>
        <w:tblStyle w:val="TableGrid"/>
        <w:tblpPr w:leftFromText="180" w:rightFromText="180" w:vertAnchor="text" w:horzAnchor="margin" w:tblpY="-2338"/>
        <w:tblW w:w="10790" w:type="dxa"/>
        <w:tblLook w:val="04A0" w:firstRow="1" w:lastRow="0" w:firstColumn="1" w:lastColumn="0" w:noHBand="0" w:noVBand="1"/>
      </w:tblPr>
      <w:tblGrid>
        <w:gridCol w:w="5240"/>
        <w:gridCol w:w="5550"/>
      </w:tblGrid>
      <w:tr w:rsidR="009B0935" w:rsidRPr="00B615AB" w14:paraId="18B690D2" w14:textId="77777777" w:rsidTr="4FA72DA4">
        <w:tc>
          <w:tcPr>
            <w:tcW w:w="10790" w:type="dxa"/>
            <w:gridSpan w:val="2"/>
            <w:vAlign w:val="center"/>
          </w:tcPr>
          <w:p w14:paraId="7A729477" w14:textId="1BF496C8" w:rsidR="009B0935" w:rsidRPr="00B615AB" w:rsidRDefault="009B0935" w:rsidP="009B0935">
            <w:pPr>
              <w:rPr>
                <w:rFonts w:cstheme="minorHAnsi"/>
                <w:b/>
                <w:sz w:val="20"/>
                <w:szCs w:val="20"/>
              </w:rPr>
            </w:pPr>
            <w:r w:rsidRPr="00B615AB">
              <w:rPr>
                <w:rFonts w:cstheme="minorHAnsi"/>
                <w:b/>
                <w:sz w:val="20"/>
                <w:szCs w:val="20"/>
              </w:rPr>
              <w:t>Demographics</w:t>
            </w:r>
            <w:r w:rsidR="00A27899">
              <w:rPr>
                <w:rFonts w:cstheme="minorHAnsi"/>
                <w:b/>
                <w:sz w:val="20"/>
                <w:szCs w:val="20"/>
              </w:rPr>
              <w:t xml:space="preserve"> (Please fill out and return to surveys@2RTP.com)</w:t>
            </w:r>
          </w:p>
        </w:tc>
      </w:tr>
      <w:tr w:rsidR="009B0935" w:rsidRPr="00B615AB" w14:paraId="28D1EB74" w14:textId="77777777" w:rsidTr="4FA72DA4">
        <w:tc>
          <w:tcPr>
            <w:tcW w:w="5240" w:type="dxa"/>
            <w:vAlign w:val="center"/>
          </w:tcPr>
          <w:p w14:paraId="2EDE77DF" w14:textId="77777777" w:rsidR="009B0935" w:rsidRPr="00B615AB" w:rsidRDefault="009B0935" w:rsidP="009B0935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50" w:type="dxa"/>
            <w:vAlign w:val="center"/>
          </w:tcPr>
          <w:p w14:paraId="27A9669A" w14:textId="2EDB720C" w:rsidR="009B0935" w:rsidRPr="00C55F26" w:rsidRDefault="000475F3" w:rsidP="4FA72DA4">
            <w:pPr>
              <w:rPr>
                <w:sz w:val="20"/>
                <w:szCs w:val="20"/>
              </w:rPr>
            </w:pP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621817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Eng-HW  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7323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Eng-SW  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62323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Eng-QA</w:t>
            </w:r>
          </w:p>
        </w:tc>
      </w:tr>
      <w:tr w:rsidR="009B0935" w:rsidRPr="00B615AB" w14:paraId="52AAE252" w14:textId="77777777" w:rsidTr="4FA72DA4">
        <w:tc>
          <w:tcPr>
            <w:tcW w:w="5240" w:type="dxa"/>
            <w:vAlign w:val="center"/>
          </w:tcPr>
          <w:p w14:paraId="18427BE3" w14:textId="77777777" w:rsidR="009B0935" w:rsidRPr="00B615AB" w:rsidRDefault="009B0935" w:rsidP="009B0935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Years of FPGA design experience</w:t>
            </w:r>
          </w:p>
        </w:tc>
        <w:tc>
          <w:tcPr>
            <w:tcW w:w="5550" w:type="dxa"/>
            <w:vAlign w:val="center"/>
          </w:tcPr>
          <w:p w14:paraId="49977687" w14:textId="773C494D" w:rsidR="009B0935" w:rsidRPr="00C55F26" w:rsidRDefault="000475F3" w:rsidP="4FA72DA4">
            <w:pPr>
              <w:rPr>
                <w:sz w:val="20"/>
                <w:szCs w:val="20"/>
              </w:rPr>
            </w:pP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6158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&lt; 2 Years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956678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3-5 Years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0997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 6+ Years</w:t>
            </w:r>
          </w:p>
        </w:tc>
      </w:tr>
    </w:tbl>
    <w:p w14:paraId="00B9565C" w14:textId="77777777" w:rsidR="008D1FE0" w:rsidRPr="00B615AB" w:rsidRDefault="008D1FE0" w:rsidP="008D1FE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240"/>
        <w:gridCol w:w="992"/>
        <w:gridCol w:w="3544"/>
        <w:gridCol w:w="1014"/>
      </w:tblGrid>
      <w:tr w:rsidR="00B615AB" w:rsidRPr="00B615AB" w14:paraId="70A94D34" w14:textId="77777777" w:rsidTr="4FA72DA4">
        <w:tc>
          <w:tcPr>
            <w:tcW w:w="10790" w:type="dxa"/>
            <w:gridSpan w:val="4"/>
            <w:vAlign w:val="center"/>
          </w:tcPr>
          <w:p w14:paraId="6132B07B" w14:textId="77777777" w:rsidR="00B615AB" w:rsidRPr="00B615AB" w:rsidRDefault="00B615AB" w:rsidP="008D1FE0">
            <w:pPr>
              <w:rPr>
                <w:rFonts w:cstheme="minorHAnsi"/>
                <w:b/>
                <w:sz w:val="20"/>
                <w:szCs w:val="20"/>
              </w:rPr>
            </w:pPr>
            <w:r w:rsidRPr="00B615AB">
              <w:rPr>
                <w:rFonts w:cstheme="minorHAnsi"/>
                <w:b/>
                <w:sz w:val="20"/>
                <w:szCs w:val="20"/>
              </w:rPr>
              <w:t>Effective Content/ Resources</w:t>
            </w:r>
          </w:p>
        </w:tc>
      </w:tr>
      <w:tr w:rsidR="00B615AB" w:rsidRPr="00B615AB" w14:paraId="4E026C04" w14:textId="77777777" w:rsidTr="4FA72DA4">
        <w:tc>
          <w:tcPr>
            <w:tcW w:w="5240" w:type="dxa"/>
            <w:vAlign w:val="center"/>
          </w:tcPr>
          <w:p w14:paraId="2A03A620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instructor was engaging and managed the</w:t>
            </w:r>
          </w:p>
          <w:p w14:paraId="6908D232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classroom well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274A753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2043E8DB" w14:textId="4DCCE06D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41707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995605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81568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812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724823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51071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7595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42102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516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89619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6848DAE5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25323AB3" w14:textId="77777777" w:rsidTr="4FA72DA4">
        <w:tc>
          <w:tcPr>
            <w:tcW w:w="5240" w:type="dxa"/>
            <w:vAlign w:val="center"/>
          </w:tcPr>
          <w:p w14:paraId="4DF6B3B6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instructor’s expertise and knowledge of the subject matter was appropriate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C593A4B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61DF54F" w14:textId="42F01636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69483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33096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4511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515392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0122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6916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16349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3139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160458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95146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5658BC07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2ECA7438" w14:textId="77777777" w:rsidTr="4FA72DA4">
        <w:tc>
          <w:tcPr>
            <w:tcW w:w="5240" w:type="dxa"/>
            <w:vAlign w:val="center"/>
          </w:tcPr>
          <w:p w14:paraId="1302BCEC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support materials (books, handouts, computers, boards, etc.) provided in class helped reinforce the concepts covered in the class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B165FAE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4618E05" w14:textId="44DD9D15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49218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496849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58285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318032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7608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17360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60441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5498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25779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49107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3D9240BD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64501AF8" w14:textId="77777777" w:rsidTr="4FA72DA4">
        <w:tc>
          <w:tcPr>
            <w:tcW w:w="5240" w:type="dxa"/>
            <w:vAlign w:val="center"/>
          </w:tcPr>
          <w:p w14:paraId="1998F0A8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Overall lab exercise experience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B5526FD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Good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2CC5761A" w14:textId="22D9C7F2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896799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93235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852330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2401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785123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84061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259492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 w:cs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4324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7761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1050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2E509425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</w:t>
            </w:r>
          </w:p>
        </w:tc>
      </w:tr>
      <w:tr w:rsidR="00B615AB" w:rsidRPr="00B615AB" w14:paraId="4913F550" w14:textId="77777777" w:rsidTr="4FA72DA4">
        <w:tc>
          <w:tcPr>
            <w:tcW w:w="5240" w:type="dxa"/>
            <w:vAlign w:val="center"/>
          </w:tcPr>
          <w:p w14:paraId="70277987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 training materials were correct, clear and concise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56E1D4A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C66736D" w14:textId="63C76AD4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01507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90772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82909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91139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756364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64488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47518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9891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2106796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33959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61670ABE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6A43830A" w14:textId="77777777" w:rsidTr="4FA72DA4">
        <w:tc>
          <w:tcPr>
            <w:tcW w:w="5240" w:type="dxa"/>
            <w:vAlign w:val="center"/>
          </w:tcPr>
          <w:p w14:paraId="1DB6D32F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There was an appropriate amount of time allotted for this course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09D072BE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1CCE8D23" w14:textId="41B0D776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32086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88213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455791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96515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731645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6929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167137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90202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10638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414431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3B092E57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10AC9685" w14:textId="77777777" w:rsidTr="4FA72DA4">
        <w:tc>
          <w:tcPr>
            <w:tcW w:w="5240" w:type="dxa"/>
            <w:vAlign w:val="center"/>
          </w:tcPr>
          <w:p w14:paraId="3B0702C1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Information provided in this course will help me create a better product faster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7018414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30349E33" w14:textId="0A3F5A34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82324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052613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40091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03985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826702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67880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00824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776280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619299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42172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6DA5E770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Agree</w:t>
            </w:r>
          </w:p>
        </w:tc>
      </w:tr>
      <w:tr w:rsidR="00B615AB" w:rsidRPr="00B615AB" w14:paraId="745C5320" w14:textId="77777777" w:rsidTr="4FA72DA4">
        <w:tc>
          <w:tcPr>
            <w:tcW w:w="5240" w:type="dxa"/>
            <w:vAlign w:val="center"/>
          </w:tcPr>
          <w:p w14:paraId="48173645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How did you hear about this course?</w:t>
            </w:r>
          </w:p>
        </w:tc>
        <w:tc>
          <w:tcPr>
            <w:tcW w:w="5550" w:type="dxa"/>
            <w:gridSpan w:val="3"/>
            <w:vAlign w:val="center"/>
          </w:tcPr>
          <w:p w14:paraId="3D89D99F" w14:textId="77777777" w:rsidR="00B615AB" w:rsidRPr="00B615AB" w:rsidRDefault="000475F3" w:rsidP="008D1FE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93733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>Search Engine</w:t>
            </w:r>
            <w:r w:rsidR="00893DAB">
              <w:rPr>
                <w:rFonts w:cstheme="minorHAnsi"/>
                <w:sz w:val="20"/>
                <w:szCs w:val="20"/>
              </w:rPr>
              <w:t xml:space="preserve"> 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1222284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>Xilinx Website</w:t>
            </w:r>
            <w:r w:rsidR="00893DAB">
              <w:rPr>
                <w:rFonts w:cstheme="minorHAnsi"/>
                <w:sz w:val="20"/>
                <w:szCs w:val="20"/>
              </w:rPr>
              <w:t xml:space="preserve"> 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147575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>Co</w:t>
            </w:r>
            <w:r w:rsidR="00475F0B">
              <w:rPr>
                <w:rFonts w:cstheme="minorHAnsi"/>
                <w:sz w:val="20"/>
                <w:szCs w:val="20"/>
              </w:rPr>
              <w:t>-</w:t>
            </w:r>
            <w:r w:rsidR="00B615AB" w:rsidRPr="00B615AB">
              <w:rPr>
                <w:rFonts w:cstheme="minorHAnsi"/>
                <w:sz w:val="20"/>
                <w:szCs w:val="20"/>
              </w:rPr>
              <w:t>worker</w:t>
            </w:r>
          </w:p>
          <w:p w14:paraId="6C6E7975" w14:textId="77777777" w:rsidR="00B615AB" w:rsidRPr="00B615AB" w:rsidRDefault="000475F3" w:rsidP="008D1FE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1635242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 xml:space="preserve">FAE                 </w:t>
            </w:r>
            <w:r w:rsidR="00893DAB">
              <w:rPr>
                <w:rFonts w:cstheme="minorHAnsi"/>
                <w:sz w:val="20"/>
                <w:szCs w:val="20"/>
              </w:rPr>
              <w:t xml:space="preserve">    </w:t>
            </w:r>
            <w:r w:rsidR="00B615AB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4642C2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135684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 xml:space="preserve">Sales Rep      </w:t>
            </w:r>
            <w:r w:rsidR="00893DAB">
              <w:rPr>
                <w:rFonts w:cstheme="minorHAnsi"/>
                <w:sz w:val="20"/>
                <w:szCs w:val="20"/>
              </w:rPr>
              <w:t xml:space="preserve">    </w:t>
            </w:r>
            <w:r w:rsidR="00B615AB" w:rsidRPr="00B615AB">
              <w:rPr>
                <w:rFonts w:cstheme="minorHAnsi"/>
                <w:sz w:val="20"/>
                <w:szCs w:val="20"/>
              </w:rPr>
              <w:t xml:space="preserve">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102082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>Distributor</w:t>
            </w:r>
          </w:p>
          <w:p w14:paraId="65366F65" w14:textId="0B7D4E59" w:rsidR="00B615AB" w:rsidRPr="00B615AB" w:rsidRDefault="000475F3" w:rsidP="4FA72DA4">
            <w:pPr>
              <w:rPr>
                <w:sz w:val="20"/>
                <w:szCs w:val="20"/>
              </w:rPr>
            </w:pP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72166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Other: Midas training from company</w:t>
            </w:r>
          </w:p>
        </w:tc>
      </w:tr>
    </w:tbl>
    <w:p w14:paraId="14EDDFE0" w14:textId="77777777" w:rsidR="008D1FE0" w:rsidRPr="00B615AB" w:rsidRDefault="008D1FE0" w:rsidP="008D1FE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40"/>
        <w:gridCol w:w="992"/>
        <w:gridCol w:w="3544"/>
        <w:gridCol w:w="1014"/>
      </w:tblGrid>
      <w:tr w:rsidR="00B615AB" w:rsidRPr="00B615AB" w14:paraId="4589D2BB" w14:textId="77777777" w:rsidTr="4FA72DA4">
        <w:tc>
          <w:tcPr>
            <w:tcW w:w="10790" w:type="dxa"/>
            <w:gridSpan w:val="4"/>
            <w:vAlign w:val="center"/>
          </w:tcPr>
          <w:p w14:paraId="04B24190" w14:textId="77777777" w:rsidR="00B615AB" w:rsidRPr="00B615AB" w:rsidRDefault="00B615AB" w:rsidP="008D1FE0">
            <w:pPr>
              <w:rPr>
                <w:rFonts w:cstheme="minorHAnsi"/>
                <w:b/>
                <w:sz w:val="20"/>
                <w:szCs w:val="20"/>
              </w:rPr>
            </w:pPr>
            <w:r w:rsidRPr="00B615AB">
              <w:rPr>
                <w:rFonts w:cstheme="minorHAnsi"/>
                <w:b/>
                <w:sz w:val="20"/>
                <w:szCs w:val="20"/>
              </w:rPr>
              <w:t>Overall</w:t>
            </w:r>
          </w:p>
        </w:tc>
      </w:tr>
      <w:tr w:rsidR="00C72181" w:rsidRPr="00B615AB" w14:paraId="25101F90" w14:textId="77777777" w:rsidTr="4FA72DA4">
        <w:tc>
          <w:tcPr>
            <w:tcW w:w="5240" w:type="dxa"/>
            <w:vAlign w:val="center"/>
          </w:tcPr>
          <w:p w14:paraId="53662A39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Overall satisfaction of this training experience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116EA1D4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Satisfied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C4302AD" w14:textId="746D4C70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73670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325122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835995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64793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0406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60818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893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82689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7941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9261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11CA9DB0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Very Satisfied</w:t>
            </w:r>
          </w:p>
        </w:tc>
      </w:tr>
      <w:tr w:rsidR="00C72181" w:rsidRPr="00B615AB" w14:paraId="0B3D7F1A" w14:textId="77777777" w:rsidTr="4FA72DA4">
        <w:tc>
          <w:tcPr>
            <w:tcW w:w="5240" w:type="dxa"/>
            <w:vAlign w:val="center"/>
          </w:tcPr>
          <w:p w14:paraId="76979ABF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Prior to the completion of this course, how would you rate your knowledge of the subject matter?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31187D82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Low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1393C244" w14:textId="2CF12F5B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39782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14452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4284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8710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8848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77821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7685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 w:cs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84058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 w:cs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00574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17282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26905C9B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C72181" w:rsidRPr="00B615AB" w14:paraId="39A3D77F" w14:textId="77777777" w:rsidTr="4FA72DA4">
        <w:tc>
          <w:tcPr>
            <w:tcW w:w="5240" w:type="dxa"/>
            <w:vAlign w:val="center"/>
          </w:tcPr>
          <w:p w14:paraId="5141C549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sz w:val="20"/>
                <w:szCs w:val="20"/>
              </w:rPr>
              <w:t>After the completion of this course, how would you rate your knowledge of the subject matter?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633A6E3D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Low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14:paraId="53A40981" w14:textId="4AC32DAF" w:rsidR="00B615AB" w:rsidRPr="00B615AB" w:rsidRDefault="4FA72DA4" w:rsidP="4FA72DA4">
            <w:pPr>
              <w:rPr>
                <w:sz w:val="20"/>
                <w:szCs w:val="20"/>
              </w:rPr>
            </w:pPr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61104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07108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26434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505866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2027742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25682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50034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75F3">
                  <w:rPr>
                    <w:rFonts w:ascii="MS Gothic" w:eastAsia="MS Gothic" w:hAnsi="MS Gothic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13762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36960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Pr="4FA72DA4">
              <w:rPr>
                <w:color w:val="767171" w:themeColor="background2" w:themeShade="80"/>
                <w:sz w:val="20"/>
                <w:szCs w:val="20"/>
              </w:rPr>
              <w:t xml:space="preserve">   </w:t>
            </w: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93004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014" w:type="dxa"/>
            <w:tcBorders>
              <w:left w:val="nil"/>
            </w:tcBorders>
            <w:vAlign w:val="center"/>
          </w:tcPr>
          <w:p w14:paraId="570D708E" w14:textId="77777777" w:rsidR="00B615AB" w:rsidRPr="00B615AB" w:rsidRDefault="009B0935" w:rsidP="008D1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</w:tr>
      <w:tr w:rsidR="00B615AB" w:rsidRPr="00B615AB" w14:paraId="4D594893" w14:textId="77777777" w:rsidTr="4FA72DA4">
        <w:tc>
          <w:tcPr>
            <w:tcW w:w="5240" w:type="dxa"/>
            <w:vAlign w:val="center"/>
          </w:tcPr>
          <w:p w14:paraId="5D8EE9CB" w14:textId="77777777" w:rsidR="00B615AB" w:rsidRPr="00B615AB" w:rsidRDefault="00B615AB" w:rsidP="008D1FE0">
            <w:pPr>
              <w:rPr>
                <w:rFonts w:cstheme="minorHAnsi"/>
                <w:sz w:val="20"/>
                <w:szCs w:val="20"/>
              </w:rPr>
            </w:pPr>
            <w:r w:rsidRPr="00B615AB">
              <w:rPr>
                <w:rFonts w:cstheme="minorHAnsi"/>
                <w:bCs/>
                <w:sz w:val="20"/>
                <w:szCs w:val="20"/>
              </w:rPr>
              <w:t>Approximately how much time will you save on your current project after attending this training?</w:t>
            </w:r>
          </w:p>
        </w:tc>
        <w:tc>
          <w:tcPr>
            <w:tcW w:w="5550" w:type="dxa"/>
            <w:gridSpan w:val="3"/>
            <w:vAlign w:val="center"/>
          </w:tcPr>
          <w:p w14:paraId="4EABF599" w14:textId="77777777" w:rsidR="00565E70" w:rsidRDefault="000475F3" w:rsidP="009B093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90842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C2">
                  <w:rPr>
                    <w:rFonts w:ascii="MS Gothic" w:eastAsia="MS Gothic" w:hAnsi="MS Gothic" w:cstheme="minorHAnsi" w:hint="eastAsia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4642C2" w:rsidRPr="00B615AB">
              <w:rPr>
                <w:rFonts w:cstheme="minorHAnsi"/>
                <w:sz w:val="20"/>
                <w:szCs w:val="20"/>
              </w:rPr>
              <w:t xml:space="preserve"> </w:t>
            </w:r>
            <w:r w:rsidR="00B615AB" w:rsidRPr="00B615AB">
              <w:rPr>
                <w:rFonts w:cstheme="minorHAnsi"/>
                <w:sz w:val="20"/>
                <w:szCs w:val="20"/>
              </w:rPr>
              <w:t>Hours</w:t>
            </w:r>
            <w:r w:rsidR="00893DAB">
              <w:rPr>
                <w:rFonts w:cstheme="minorHAnsi"/>
                <w:sz w:val="20"/>
                <w:szCs w:val="20"/>
              </w:rPr>
              <w:t xml:space="preserve"> 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906917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5AB" w:rsidRPr="004642C2">
                  <w:rPr>
                    <w:rFonts w:ascii="Segoe UI Symbol" w:eastAsia="MS Gothic" w:hAnsi="Segoe UI Symbol" w:cs="Segoe UI Symbol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B615AB" w:rsidRPr="00B615AB">
              <w:rPr>
                <w:rFonts w:cstheme="minorHAnsi"/>
                <w:sz w:val="20"/>
                <w:szCs w:val="20"/>
              </w:rPr>
              <w:t xml:space="preserve"> Days</w:t>
            </w:r>
            <w:r w:rsidR="00893DAB">
              <w:rPr>
                <w:rFonts w:cstheme="minorHAnsi"/>
                <w:sz w:val="20"/>
                <w:szCs w:val="20"/>
              </w:rPr>
              <w:t xml:space="preserve"> 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208343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5AB" w:rsidRPr="004642C2">
                  <w:rPr>
                    <w:rFonts w:ascii="Segoe UI Symbol" w:eastAsia="MS Gothic" w:hAnsi="Segoe UI Symbol" w:cs="Segoe UI Symbol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B615AB" w:rsidRPr="00B615AB">
              <w:rPr>
                <w:rFonts w:cstheme="minorHAnsi"/>
                <w:sz w:val="20"/>
                <w:szCs w:val="20"/>
              </w:rPr>
              <w:t xml:space="preserve"> Weeks</w:t>
            </w:r>
            <w:r w:rsidR="00893DAB">
              <w:rPr>
                <w:rFonts w:cstheme="minorHAnsi"/>
                <w:sz w:val="20"/>
                <w:szCs w:val="20"/>
              </w:rPr>
              <w:t xml:space="preserve">     </w:t>
            </w:r>
            <w:sdt>
              <w:sdtPr>
                <w:rPr>
                  <w:rFonts w:cstheme="minorHAnsi"/>
                  <w:color w:val="767171" w:themeColor="background2" w:themeShade="80"/>
                  <w:sz w:val="20"/>
                  <w:szCs w:val="20"/>
                </w:rPr>
                <w:id w:val="-140081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15AB" w:rsidRPr="004642C2">
                  <w:rPr>
                    <w:rFonts w:ascii="Segoe UI Symbol" w:eastAsia="MS Gothic" w:hAnsi="Segoe UI Symbol" w:cs="Segoe UI Symbol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00B615AB" w:rsidRPr="00B615AB">
              <w:rPr>
                <w:rFonts w:cstheme="minorHAnsi"/>
                <w:sz w:val="20"/>
                <w:szCs w:val="20"/>
              </w:rPr>
              <w:t xml:space="preserve"> Months </w:t>
            </w:r>
          </w:p>
          <w:p w14:paraId="35F9DB27" w14:textId="40AE4EAF" w:rsidR="00B615AB" w:rsidRPr="00B615AB" w:rsidRDefault="000475F3" w:rsidP="4FA72DA4">
            <w:pPr>
              <w:rPr>
                <w:sz w:val="20"/>
                <w:szCs w:val="20"/>
              </w:rPr>
            </w:pPr>
            <w:sdt>
              <w:sdtPr>
                <w:rPr>
                  <w:color w:val="767171" w:themeColor="background2" w:themeShade="80"/>
                  <w:sz w:val="20"/>
                  <w:szCs w:val="20"/>
                </w:rPr>
                <w:id w:val="-171094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FA72DA4" w:rsidRPr="4FA72DA4">
                  <w:rPr>
                    <w:rFonts w:ascii="MS Gothic" w:eastAsia="MS Gothic" w:hAnsi="MS Gothic"/>
                    <w:color w:val="767171" w:themeColor="background2" w:themeShade="80"/>
                    <w:sz w:val="20"/>
                    <w:szCs w:val="20"/>
                  </w:rPr>
                  <w:t>☐</w:t>
                </w:r>
              </w:sdtContent>
            </w:sdt>
            <w:r w:rsidR="4FA72DA4" w:rsidRPr="4FA72DA4">
              <w:rPr>
                <w:sz w:val="20"/>
                <w:szCs w:val="20"/>
              </w:rPr>
              <w:t xml:space="preserve"> Other:  not sure</w:t>
            </w:r>
          </w:p>
        </w:tc>
      </w:tr>
    </w:tbl>
    <w:p w14:paraId="75420E55" w14:textId="77777777" w:rsidR="008D1FE0" w:rsidRPr="00B615AB" w:rsidRDefault="008D1FE0" w:rsidP="008D1FE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8D1FE0" w:rsidRPr="00B615AB" w14:paraId="0D76B546" w14:textId="77777777" w:rsidTr="00B615AB">
        <w:tc>
          <w:tcPr>
            <w:tcW w:w="5000" w:type="pct"/>
          </w:tcPr>
          <w:p w14:paraId="022CD868" w14:textId="77777777" w:rsidR="008D1FE0" w:rsidRPr="00B615AB" w:rsidRDefault="008D1FE0" w:rsidP="008D1FE0">
            <w:pPr>
              <w:rPr>
                <w:rFonts w:cstheme="minorHAnsi"/>
                <w:b/>
                <w:sz w:val="20"/>
                <w:szCs w:val="20"/>
              </w:rPr>
            </w:pPr>
            <w:r w:rsidRPr="00B615AB">
              <w:rPr>
                <w:rFonts w:cstheme="minorHAnsi"/>
                <w:b/>
                <w:sz w:val="20"/>
                <w:szCs w:val="20"/>
              </w:rPr>
              <w:t>Additional Comments</w:t>
            </w:r>
          </w:p>
        </w:tc>
      </w:tr>
      <w:tr w:rsidR="008D1FE0" w:rsidRPr="00B615AB" w14:paraId="5BAFB453" w14:textId="77777777" w:rsidTr="00B615AB">
        <w:tc>
          <w:tcPr>
            <w:tcW w:w="5000" w:type="pct"/>
          </w:tcPr>
          <w:p w14:paraId="1E14E758" w14:textId="77777777" w:rsidR="008D1FE0" w:rsidRPr="00B615AB" w:rsidRDefault="008D1FE0" w:rsidP="008D1FE0">
            <w:pPr>
              <w:rPr>
                <w:rFonts w:cstheme="minorHAnsi"/>
                <w:sz w:val="20"/>
                <w:szCs w:val="20"/>
              </w:rPr>
            </w:pPr>
          </w:p>
          <w:p w14:paraId="22FBEC31" w14:textId="77777777" w:rsidR="00C72181" w:rsidRDefault="00C72181" w:rsidP="008D1FE0">
            <w:pPr>
              <w:rPr>
                <w:rFonts w:cstheme="minorHAnsi"/>
                <w:sz w:val="20"/>
                <w:szCs w:val="20"/>
              </w:rPr>
            </w:pPr>
          </w:p>
          <w:p w14:paraId="35A0E9BF" w14:textId="77777777" w:rsidR="00105186" w:rsidRDefault="00105186" w:rsidP="008D1FE0">
            <w:pPr>
              <w:rPr>
                <w:rFonts w:cstheme="minorHAnsi"/>
                <w:sz w:val="20"/>
                <w:szCs w:val="20"/>
              </w:rPr>
            </w:pPr>
          </w:p>
          <w:p w14:paraId="793404F9" w14:textId="77777777" w:rsidR="00105186" w:rsidRPr="00B615AB" w:rsidRDefault="00105186" w:rsidP="008D1FE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EA5B555" w14:textId="77777777" w:rsidR="00C72181" w:rsidRPr="00B615AB" w:rsidRDefault="00C72181" w:rsidP="00475F0B">
      <w:pPr>
        <w:spacing w:after="0" w:line="240" w:lineRule="auto"/>
        <w:rPr>
          <w:rFonts w:cstheme="minorHAnsi"/>
          <w:sz w:val="20"/>
          <w:szCs w:val="20"/>
        </w:rPr>
      </w:pPr>
    </w:p>
    <w:sectPr w:rsidR="00C72181" w:rsidRPr="00B615AB" w:rsidSect="00DB1B2D">
      <w:pgSz w:w="12240" w:h="15840" w:code="1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0C"/>
    <w:rsid w:val="000475F3"/>
    <w:rsid w:val="000D5C00"/>
    <w:rsid w:val="000E2E64"/>
    <w:rsid w:val="00105186"/>
    <w:rsid w:val="001259A6"/>
    <w:rsid w:val="00146EA2"/>
    <w:rsid w:val="00177C8E"/>
    <w:rsid w:val="001B5B08"/>
    <w:rsid w:val="00266D9F"/>
    <w:rsid w:val="00291087"/>
    <w:rsid w:val="002B462F"/>
    <w:rsid w:val="0033017D"/>
    <w:rsid w:val="003A26E1"/>
    <w:rsid w:val="0045419D"/>
    <w:rsid w:val="004642C2"/>
    <w:rsid w:val="004736EB"/>
    <w:rsid w:val="00475F0B"/>
    <w:rsid w:val="004C1360"/>
    <w:rsid w:val="004D1479"/>
    <w:rsid w:val="00565E70"/>
    <w:rsid w:val="005A1F10"/>
    <w:rsid w:val="005D0440"/>
    <w:rsid w:val="006115AF"/>
    <w:rsid w:val="00725766"/>
    <w:rsid w:val="00770FB3"/>
    <w:rsid w:val="00785CCB"/>
    <w:rsid w:val="007C5523"/>
    <w:rsid w:val="008649A8"/>
    <w:rsid w:val="00893DAB"/>
    <w:rsid w:val="008D1FE0"/>
    <w:rsid w:val="0093075F"/>
    <w:rsid w:val="00992FE5"/>
    <w:rsid w:val="009A6AB5"/>
    <w:rsid w:val="009B0935"/>
    <w:rsid w:val="009C4F78"/>
    <w:rsid w:val="00A15E1A"/>
    <w:rsid w:val="00A22DCB"/>
    <w:rsid w:val="00A27899"/>
    <w:rsid w:val="00A57BF5"/>
    <w:rsid w:val="00A61058"/>
    <w:rsid w:val="00A67B9C"/>
    <w:rsid w:val="00AA048B"/>
    <w:rsid w:val="00AA0C3B"/>
    <w:rsid w:val="00B221DC"/>
    <w:rsid w:val="00B40596"/>
    <w:rsid w:val="00B44658"/>
    <w:rsid w:val="00B615AB"/>
    <w:rsid w:val="00C16B42"/>
    <w:rsid w:val="00C55F26"/>
    <w:rsid w:val="00C72181"/>
    <w:rsid w:val="00CD65D6"/>
    <w:rsid w:val="00D2140C"/>
    <w:rsid w:val="00D25399"/>
    <w:rsid w:val="00DA7C86"/>
    <w:rsid w:val="00DB1B2D"/>
    <w:rsid w:val="00DD5C14"/>
    <w:rsid w:val="00DD7A4B"/>
    <w:rsid w:val="00DE3F6A"/>
    <w:rsid w:val="00E50ADF"/>
    <w:rsid w:val="00E61027"/>
    <w:rsid w:val="00F059CE"/>
    <w:rsid w:val="00F615F4"/>
    <w:rsid w:val="4FA7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FF3A"/>
  <w15:chartTrackingRefBased/>
  <w15:docId w15:val="{AA76DADA-E655-48D7-949C-C417F934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5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2RT\Workshops\Veran\202303\PL\2RTP_Survey_Template_202303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401473-a926-4565-8435-65819dd79bb1">
      <Terms xmlns="http://schemas.microsoft.com/office/infopath/2007/PartnerControls"/>
    </lcf76f155ced4ddcb4097134ff3c332f>
    <TaxCatchAll xmlns="ab2cce96-22db-402d-bb4f-4c3d9284947c" xsi:nil="true"/>
    <Coments xmlns="ae401473-a926-4565-8435-65819dd79bb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A907012ADD443A7FA42DC1CEBFB10" ma:contentTypeVersion="22" ma:contentTypeDescription="Create a new document." ma:contentTypeScope="" ma:versionID="758c4b5a6c47bab14d712ab255a9f165">
  <xsd:schema xmlns:xsd="http://www.w3.org/2001/XMLSchema" xmlns:xs="http://www.w3.org/2001/XMLSchema" xmlns:p="http://schemas.microsoft.com/office/2006/metadata/properties" xmlns:ns2="ae401473-a926-4565-8435-65819dd79bb1" xmlns:ns3="dd62d222-d90a-4906-9937-aed52c069721" xmlns:ns4="ab2cce96-22db-402d-bb4f-4c3d9284947c" targetNamespace="http://schemas.microsoft.com/office/2006/metadata/properties" ma:root="true" ma:fieldsID="0689fcfab99286195b20f979495978cc" ns2:_="" ns3:_="" ns4:_="">
    <xsd:import namespace="ae401473-a926-4565-8435-65819dd79bb1"/>
    <xsd:import namespace="dd62d222-d90a-4906-9937-aed52c069721"/>
    <xsd:import namespace="ab2cce96-22db-402d-bb4f-4c3d92849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Come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01473-a926-4565-8435-65819dd79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ments" ma:index="18" nillable="true" ma:displayName="Coments" ma:description="Notes on files" ma:internalName="Coments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74dd4c2-f845-433e-829c-e1fa782131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2d222-d90a-4906-9937-aed52c069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ce96-22db-402d-bb4f-4c3d9284947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b7a677eb-db87-422a-88fa-ecbd19c788ec}" ma:internalName="TaxCatchAll" ma:showField="CatchAllData" ma:web="dd62d222-d90a-4906-9937-aed52c0697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874dd4c2-f845-433e-829c-e1fa782131c5" ContentTypeId="0x0101" PreviousValue="false"/>
</file>

<file path=customXml/itemProps1.xml><?xml version="1.0" encoding="utf-8"?>
<ds:datastoreItem xmlns:ds="http://schemas.openxmlformats.org/officeDocument/2006/customXml" ds:itemID="{7548F452-197F-4942-85EA-D4EB0AB81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A81172-D364-4B7E-B2FD-769ECE783E1A}">
  <ds:schemaRefs>
    <ds:schemaRef ds:uri="http://schemas.microsoft.com/office/2006/metadata/properties"/>
    <ds:schemaRef ds:uri="http://schemas.microsoft.com/office/infopath/2007/PartnerControls"/>
    <ds:schemaRef ds:uri="171a0355-96d5-4a35-a907-27d7d80939c8"/>
    <ds:schemaRef ds:uri="9b48a093-e834-4157-a2b9-a322be52fb07"/>
  </ds:schemaRefs>
</ds:datastoreItem>
</file>

<file path=customXml/itemProps3.xml><?xml version="1.0" encoding="utf-8"?>
<ds:datastoreItem xmlns:ds="http://schemas.openxmlformats.org/officeDocument/2006/customXml" ds:itemID="{F97C19FC-E6EB-4DFD-9BF1-E41F0FC375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65E5E5-7A41-470E-B067-A4C28D6B9739}"/>
</file>

<file path=customXml/itemProps5.xml><?xml version="1.0" encoding="utf-8"?>
<ds:datastoreItem xmlns:ds="http://schemas.openxmlformats.org/officeDocument/2006/customXml" ds:itemID="{CFB3827E-8627-4EDA-BEF9-631D5209A92D}"/>
</file>

<file path=docProps/app.xml><?xml version="1.0" encoding="utf-8"?>
<Properties xmlns="http://schemas.openxmlformats.org/officeDocument/2006/extended-properties" xmlns:vt="http://schemas.openxmlformats.org/officeDocument/2006/docPropsVTypes">
  <Template>2RTP_Survey_Template_20230305.dotx</Template>
  <TotalTime>3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</dc:creator>
  <cp:keywords/>
  <dc:description/>
  <cp:lastModifiedBy>Reg Zatrepalek</cp:lastModifiedBy>
  <cp:revision>13</cp:revision>
  <cp:lastPrinted>2019-01-28T22:10:00Z</cp:lastPrinted>
  <dcterms:created xsi:type="dcterms:W3CDTF">2023-04-16T23:07:00Z</dcterms:created>
  <dcterms:modified xsi:type="dcterms:W3CDTF">2025-07-30T12:36:00Z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0x010100E8BA907012ADD443A7FA42DC1CEBFB10</vt:lpwstr>
  </property>
</Properties>
</file>